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Y="-408"/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73D6D2DF" w14:textId="77777777" w:rsidTr="0078214A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7B688582" w14:textId="2FB2547E" w:rsidR="00545B7A" w:rsidRDefault="004D2B4B" w:rsidP="0078214A">
            <w:pPr>
              <w:pStyle w:val="Title"/>
            </w:pPr>
            <w:r>
              <w:t>ANKIT KUMAR</w:t>
            </w:r>
          </w:p>
        </w:tc>
      </w:tr>
    </w:tbl>
    <w:p w14:paraId="4AB9816A" w14:textId="133C38F4" w:rsidR="004D2B4B" w:rsidRPr="00834D92" w:rsidRDefault="004D2B4B" w:rsidP="004D2B4B">
      <w:pPr>
        <w:pStyle w:val="Contact"/>
        <w:jc w:val="center"/>
      </w:pPr>
      <w:hyperlink r:id="rId11" w:history="1">
        <w:r w:rsidRPr="001A67DD">
          <w:rPr>
            <w:rStyle w:val="Hyperlink"/>
          </w:rPr>
          <w:t>ankitkumar19473@gmail.com</w:t>
        </w:r>
      </w:hyperlink>
      <w:r>
        <w:t xml:space="preserve"> | +91-7726937352 | </w:t>
      </w:r>
      <w:hyperlink r:id="rId12" w:history="1">
        <w:r w:rsidRPr="001A67DD">
          <w:rPr>
            <w:rStyle w:val="Hyperlink"/>
          </w:rPr>
          <w:t>https://www.linkedin.com/in/ankit-kumar-7407271b2/</w:t>
        </w:r>
      </w:hyperlink>
      <w:r>
        <w:t xml:space="preserve"> </w:t>
      </w:r>
      <w:hyperlink r:id="rId13" w:history="1">
        <w:r w:rsidR="0078214A" w:rsidRPr="001A67DD">
          <w:rPr>
            <w:rStyle w:val="Hyperlink"/>
          </w:rPr>
          <w:t>https://github.com/ankit7699</w:t>
        </w:r>
      </w:hyperlink>
      <w:r w:rsidR="0078214A">
        <w:t xml:space="preserve"> | </w:t>
      </w:r>
    </w:p>
    <w:p w14:paraId="1624B7C9" w14:textId="46799B20" w:rsidR="006270A9" w:rsidRPr="0078214A" w:rsidRDefault="004D2B4B" w:rsidP="0078214A">
      <w:pPr>
        <w:pStyle w:val="Heading1"/>
        <w:spacing w:before="0"/>
        <w:rPr>
          <w:u w:val="single"/>
        </w:rPr>
      </w:pPr>
      <w:r w:rsidRPr="0078214A">
        <w:rPr>
          <w:u w:val="single"/>
        </w:rPr>
        <w:t>EDUCATION</w:t>
      </w:r>
    </w:p>
    <w:p w14:paraId="18E19A0F" w14:textId="07F0A411" w:rsidR="00C74452" w:rsidRDefault="004D2B4B" w:rsidP="00232312">
      <w:r w:rsidRPr="00C74452">
        <w:rPr>
          <w:b/>
          <w:bCs/>
          <w:sz w:val="24"/>
          <w:szCs w:val="24"/>
        </w:rPr>
        <w:t xml:space="preserve">BIRLA INSTITUTE OF TECHNOLOGY, MESRA, RANCHI </w:t>
      </w:r>
      <w:r w:rsidR="00C74452" w:rsidRPr="00C74452">
        <w:rPr>
          <w:b/>
          <w:bCs/>
        </w:rPr>
        <w:t xml:space="preserve">   </w:t>
      </w:r>
      <w:r w:rsidR="00C74452">
        <w:t xml:space="preserve">                                                                                    </w:t>
      </w:r>
      <w:r>
        <w:t xml:space="preserve">Bachelor of Technology – Electrical and Electronics Engineering 2019-2023 </w:t>
      </w:r>
      <w:r w:rsidR="0078214A">
        <w:t xml:space="preserve">| </w:t>
      </w:r>
      <w:r>
        <w:t xml:space="preserve">GPA: - </w:t>
      </w:r>
      <w:r w:rsidR="0078214A">
        <w:t>7.89</w:t>
      </w:r>
      <w:r>
        <w:t xml:space="preserve"> </w:t>
      </w:r>
    </w:p>
    <w:p w14:paraId="257DC859" w14:textId="324584E6" w:rsidR="00C74452" w:rsidRDefault="004D2B4B" w:rsidP="00232312">
      <w:r w:rsidRPr="00C74452">
        <w:rPr>
          <w:b/>
          <w:bCs/>
        </w:rPr>
        <w:t>DAV PUBLIC SCHOOL, POKHARIPUT, BHUWANESHWAR, ODISHA</w:t>
      </w:r>
      <w:r>
        <w:t xml:space="preserve"> </w:t>
      </w:r>
      <w:r w:rsidR="00C74452">
        <w:t xml:space="preserve">                                                               </w:t>
      </w:r>
      <w:r>
        <w:t xml:space="preserve">Class – 12 CBSE 2016-2018 </w:t>
      </w:r>
      <w:r w:rsidR="0078214A">
        <w:t xml:space="preserve">| </w:t>
      </w:r>
      <w:r>
        <w:t xml:space="preserve">90.2% </w:t>
      </w:r>
    </w:p>
    <w:p w14:paraId="19AB64F3" w14:textId="43453418" w:rsidR="006270A9" w:rsidRPr="00232312" w:rsidRDefault="004D2B4B" w:rsidP="00232312">
      <w:r w:rsidRPr="00C74452">
        <w:rPr>
          <w:b/>
          <w:bCs/>
        </w:rPr>
        <w:t>DAV PUBLIC SCHOOL, IFFCO PARADEEP, ODISHA</w:t>
      </w:r>
      <w:r>
        <w:t xml:space="preserve"> </w:t>
      </w:r>
      <w:r w:rsidR="00C74452">
        <w:t xml:space="preserve">                                                                                              </w:t>
      </w:r>
      <w:r>
        <w:t>Class – 10 CBSE 20015-</w:t>
      </w:r>
      <w:r w:rsidR="0078214A">
        <w:t xml:space="preserve">2016 | </w:t>
      </w:r>
      <w:r>
        <w:t>95%</w:t>
      </w:r>
    </w:p>
    <w:p w14:paraId="5F4C8A54" w14:textId="3556EC19" w:rsidR="0075155B" w:rsidRPr="0078214A" w:rsidRDefault="00C74452" w:rsidP="0078214A">
      <w:pPr>
        <w:pStyle w:val="Heading1"/>
        <w:spacing w:before="0"/>
        <w:rPr>
          <w:u w:val="single"/>
        </w:rPr>
      </w:pPr>
      <w:r w:rsidRPr="0078214A">
        <w:rPr>
          <w:u w:val="single"/>
        </w:rPr>
        <w:t>PROFILE LINKS</w:t>
      </w:r>
    </w:p>
    <w:p w14:paraId="5E35C54B" w14:textId="48ABC9D6" w:rsidR="00F86AA5" w:rsidRDefault="00C74452" w:rsidP="00C74452">
      <w:pPr>
        <w:pStyle w:val="ListBullet"/>
        <w:numPr>
          <w:ilvl w:val="0"/>
          <w:numId w:val="0"/>
        </w:numPr>
        <w:ind w:left="216" w:hanging="216"/>
      </w:pPr>
      <w:r w:rsidRPr="00B508C1">
        <w:rPr>
          <w:b/>
          <w:bCs/>
        </w:rPr>
        <w:t>Leetcode Profile Link</w:t>
      </w:r>
      <w:r>
        <w:t xml:space="preserve"> -</w:t>
      </w:r>
      <w:r w:rsidR="00B82001">
        <w:t xml:space="preserve">-  </w:t>
      </w:r>
      <w:hyperlink r:id="rId14" w:history="1">
        <w:r w:rsidR="00B82001" w:rsidRPr="001A67DD">
          <w:rPr>
            <w:rStyle w:val="Hyperlink"/>
          </w:rPr>
          <w:t>https://leetcode.com/ankit2354/</w:t>
        </w:r>
      </w:hyperlink>
    </w:p>
    <w:p w14:paraId="67FA2FF5" w14:textId="25536757" w:rsidR="00B82001" w:rsidRDefault="00B82001" w:rsidP="00B82001">
      <w:pPr>
        <w:pStyle w:val="ListBullet"/>
        <w:numPr>
          <w:ilvl w:val="0"/>
          <w:numId w:val="0"/>
        </w:numPr>
        <w:ind w:left="216" w:hanging="216"/>
      </w:pPr>
      <w:r w:rsidRPr="00B508C1">
        <w:rPr>
          <w:b/>
          <w:bCs/>
        </w:rPr>
        <w:t>Geeks-for-Geeks Profile Link</w:t>
      </w:r>
      <w:r>
        <w:t xml:space="preserve"> -- </w:t>
      </w:r>
      <w:hyperlink r:id="rId15" w:history="1">
        <w:r w:rsidRPr="001A67DD">
          <w:rPr>
            <w:rStyle w:val="Hyperlink"/>
          </w:rPr>
          <w:t>https://auth.geeksforgeeks.org/user/ankitkumar19473/practice</w:t>
        </w:r>
      </w:hyperlink>
    </w:p>
    <w:p w14:paraId="3F464B38" w14:textId="069DEFCF" w:rsidR="006270A9" w:rsidRPr="0078214A" w:rsidRDefault="00B82001" w:rsidP="0078214A">
      <w:pPr>
        <w:pStyle w:val="Heading1"/>
        <w:spacing w:before="0"/>
        <w:rPr>
          <w:u w:val="single"/>
        </w:rPr>
      </w:pPr>
      <w:r w:rsidRPr="0078214A">
        <w:rPr>
          <w:u w:val="single"/>
        </w:rPr>
        <w:t>SKILLS</w:t>
      </w:r>
    </w:p>
    <w:p w14:paraId="73CE81E1" w14:textId="2F8E5D53" w:rsidR="00B82001" w:rsidRPr="00B82001" w:rsidRDefault="00B82001" w:rsidP="007C3F4D">
      <w:r w:rsidRPr="00B508C1">
        <w:rPr>
          <w:b/>
          <w:bCs/>
        </w:rPr>
        <w:t>Programming Languages</w:t>
      </w:r>
      <w:r>
        <w:t xml:space="preserve"> – C++, Python </w:t>
      </w:r>
      <w:r w:rsidR="007C3F4D">
        <w:t xml:space="preserve">                                                                                                                           </w:t>
      </w:r>
      <w:r w:rsidR="007C3F4D" w:rsidRPr="00B508C1">
        <w:rPr>
          <w:b/>
          <w:bCs/>
        </w:rPr>
        <w:t>Technical Skills</w:t>
      </w:r>
      <w:r>
        <w:t xml:space="preserve"> </w:t>
      </w:r>
      <w:r w:rsidR="007C3F4D">
        <w:t>–</w:t>
      </w:r>
      <w:r>
        <w:t xml:space="preserve"> </w:t>
      </w:r>
      <w:r w:rsidR="007C3F4D">
        <w:t>Data Structure and Algorithm</w:t>
      </w:r>
      <w:r w:rsidR="00B508C1">
        <w:t xml:space="preserve"> (C++)</w:t>
      </w:r>
      <w:r w:rsidR="007C3F4D">
        <w:t xml:space="preserve">, React JS, Django                                                                                                                                                             </w:t>
      </w:r>
      <w:r w:rsidR="00B508C1" w:rsidRPr="00B508C1">
        <w:rPr>
          <w:b/>
          <w:bCs/>
        </w:rPr>
        <w:t>Database</w:t>
      </w:r>
      <w:r w:rsidR="007C3F4D">
        <w:t xml:space="preserve"> –</w:t>
      </w:r>
      <w:r w:rsidR="00B508C1">
        <w:t xml:space="preserve"> MySQL</w:t>
      </w:r>
      <w:r w:rsidR="007C3F4D">
        <w:t xml:space="preserve">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E89E7EF" w14:textId="73B213F2" w:rsidR="00B508C1" w:rsidRPr="0078214A" w:rsidRDefault="00E00F97" w:rsidP="0078214A">
      <w:pPr>
        <w:pStyle w:val="Heading1"/>
        <w:spacing w:before="0"/>
        <w:rPr>
          <w:u w:val="single"/>
        </w:rPr>
      </w:pPr>
      <w:r w:rsidRPr="0078214A">
        <w:rPr>
          <w:u w:val="single"/>
        </w:rPr>
        <w:t>PROJECTS</w:t>
      </w:r>
    </w:p>
    <w:tbl>
      <w:tblPr>
        <w:tblW w:w="5079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5046"/>
        <w:gridCol w:w="5047"/>
      </w:tblGrid>
      <w:tr w:rsidR="00E00F97" w14:paraId="522749A5" w14:textId="77777777" w:rsidTr="00D7709B">
        <w:tc>
          <w:tcPr>
            <w:tcW w:w="5046" w:type="dxa"/>
          </w:tcPr>
          <w:p w14:paraId="08BF2818" w14:textId="10212FB6" w:rsidR="00E00F97" w:rsidRDefault="00D7709B" w:rsidP="00864EEE">
            <w:pPr>
              <w:pStyle w:val="ListBullet"/>
            </w:pPr>
            <w:r>
              <w:t>Diabetes prediction using support vector machine</w:t>
            </w:r>
          </w:p>
          <w:p w14:paraId="67654663" w14:textId="77777777" w:rsidR="00D7709B" w:rsidRDefault="00D7709B" w:rsidP="00864EEE">
            <w:pPr>
              <w:pStyle w:val="ListBullet"/>
            </w:pPr>
            <w:r>
              <w:t>Stock Market Prediction and Forecasting Using Stacked LSTM</w:t>
            </w:r>
          </w:p>
          <w:p w14:paraId="12F030A2" w14:textId="496CA0E5" w:rsidR="00D7709B" w:rsidRDefault="00D7709B" w:rsidP="00864EEE">
            <w:pPr>
              <w:pStyle w:val="ListBullet"/>
            </w:pPr>
            <w:r>
              <w:t>Red wine Quality Prediction using Random Forest Classifier</w:t>
            </w:r>
          </w:p>
          <w:p w14:paraId="2871C5CF" w14:textId="59797F35" w:rsidR="00E00F97" w:rsidRDefault="00E00F97" w:rsidP="00D7709B">
            <w:pPr>
              <w:pStyle w:val="ListBullet"/>
              <w:numPr>
                <w:ilvl w:val="0"/>
                <w:numId w:val="0"/>
              </w:numPr>
              <w:ind w:left="216"/>
            </w:pPr>
          </w:p>
        </w:tc>
        <w:tc>
          <w:tcPr>
            <w:tcW w:w="5046" w:type="dxa"/>
          </w:tcPr>
          <w:p w14:paraId="06839842" w14:textId="77777777" w:rsidR="00D7709B" w:rsidRDefault="00D7709B" w:rsidP="00864EEE">
            <w:pPr>
              <w:pStyle w:val="ListBullet"/>
            </w:pPr>
            <w:r>
              <w:t>AB de Villers and Jasprit Bumrah matchup analytics using python</w:t>
            </w:r>
          </w:p>
          <w:p w14:paraId="375BA720" w14:textId="1F7C8193" w:rsidR="00E00F97" w:rsidRDefault="00D7709B" w:rsidP="00864EEE">
            <w:pPr>
              <w:pStyle w:val="ListBullet"/>
            </w:pPr>
            <w:r>
              <w:t>Virat Kohli and Sachin Tendulkar comparison analytics using python</w:t>
            </w:r>
          </w:p>
        </w:tc>
      </w:tr>
    </w:tbl>
    <w:p w14:paraId="23A957C5" w14:textId="23EE39BA" w:rsidR="006270A9" w:rsidRPr="0078214A" w:rsidRDefault="00E00F97" w:rsidP="0078214A">
      <w:pPr>
        <w:pStyle w:val="Heading1"/>
        <w:spacing w:before="0"/>
        <w:rPr>
          <w:u w:val="single"/>
        </w:rPr>
      </w:pPr>
      <w:r w:rsidRPr="0078214A">
        <w:rPr>
          <w:u w:val="single"/>
        </w:rPr>
        <w:t>CERTIFICATIONS</w:t>
      </w:r>
      <w:r w:rsidR="0078214A" w:rsidRPr="0078214A">
        <w:rPr>
          <w:u w:val="single"/>
        </w:rPr>
        <w:t xml:space="preserve"> </w:t>
      </w:r>
    </w:p>
    <w:p w14:paraId="05296007" w14:textId="3950F751" w:rsidR="0078214A" w:rsidRPr="0078214A" w:rsidRDefault="0078214A" w:rsidP="0078214A">
      <w:r>
        <w:t xml:space="preserve">Link to Certificates -- </w:t>
      </w:r>
      <w:hyperlink r:id="rId16" w:history="1">
        <w:r w:rsidRPr="001A67DD">
          <w:rPr>
            <w:rStyle w:val="Hyperlink"/>
          </w:rPr>
          <w:t>https://drive.google.com/drive/folders/19a9-XYvtny2tAYpVH9zn97fNiPnv9voz</w:t>
        </w:r>
      </w:hyperlink>
      <w: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4968"/>
        <w:gridCol w:w="4968"/>
      </w:tblGrid>
      <w:tr w:rsidR="00545B7A" w14:paraId="4F737090" w14:textId="77777777" w:rsidTr="00545B7A">
        <w:tc>
          <w:tcPr>
            <w:tcW w:w="4963" w:type="dxa"/>
          </w:tcPr>
          <w:p w14:paraId="57C7B184" w14:textId="77777777" w:rsidR="00545B7A" w:rsidRDefault="00E00F97" w:rsidP="00E00F97">
            <w:pPr>
              <w:pStyle w:val="ListBullet"/>
            </w:pPr>
            <w:r>
              <w:t>SQL, Skill Nation (Boot Camp)</w:t>
            </w:r>
          </w:p>
          <w:p w14:paraId="3403E3F3" w14:textId="77777777" w:rsidR="00E00F97" w:rsidRDefault="00E00F97" w:rsidP="00E00F97">
            <w:pPr>
              <w:pStyle w:val="ListBullet"/>
            </w:pPr>
            <w:r>
              <w:t>Cricket Analytics, Mad about sports (Boot Camp)</w:t>
            </w:r>
          </w:p>
          <w:p w14:paraId="5B5AD837" w14:textId="21E349E1" w:rsidR="00E00F97" w:rsidRDefault="00E00F97" w:rsidP="00E00F97">
            <w:pPr>
              <w:pStyle w:val="ListBullet"/>
            </w:pPr>
            <w:r>
              <w:t>Power BI, Tech Tip 24 (Boot Camp)</w:t>
            </w:r>
          </w:p>
        </w:tc>
        <w:tc>
          <w:tcPr>
            <w:tcW w:w="4963" w:type="dxa"/>
          </w:tcPr>
          <w:p w14:paraId="7B413FF6" w14:textId="77777777" w:rsidR="00545B7A" w:rsidRDefault="00E00F97" w:rsidP="00545B7A">
            <w:pPr>
              <w:pStyle w:val="ListBullet"/>
            </w:pPr>
            <w:r>
              <w:t>IIM Kozhikode, Online Quizzing Festival, Season 7 (Participation)</w:t>
            </w:r>
          </w:p>
          <w:p w14:paraId="4B6DD439" w14:textId="2D952D64" w:rsidR="00E00F97" w:rsidRDefault="00E00F97" w:rsidP="00545B7A">
            <w:pPr>
              <w:pStyle w:val="ListBullet"/>
            </w:pPr>
            <w:r>
              <w:t>Tata Imagination Challenge 2021 (Participation)</w:t>
            </w:r>
          </w:p>
        </w:tc>
      </w:tr>
    </w:tbl>
    <w:p w14:paraId="1AB226B2" w14:textId="4EDB04D4" w:rsidR="006270A9" w:rsidRPr="0078214A" w:rsidRDefault="00E00F97" w:rsidP="0078214A">
      <w:pPr>
        <w:pStyle w:val="Heading1"/>
        <w:spacing w:before="0"/>
        <w:rPr>
          <w:u w:val="single"/>
        </w:rPr>
      </w:pPr>
      <w:r w:rsidRPr="0078214A">
        <w:rPr>
          <w:u w:val="single"/>
        </w:rPr>
        <w:t>ACHIEVEMENTS</w:t>
      </w:r>
    </w:p>
    <w:p w14:paraId="3F834119" w14:textId="09A314DA" w:rsidR="001B29CF" w:rsidRDefault="00E00F97" w:rsidP="00E255D4">
      <w:r>
        <w:t>Delhi Technology University, Data Analytics Competition (Finalist among 724 groups)</w:t>
      </w:r>
    </w:p>
    <w:p w14:paraId="590AC3F9" w14:textId="77777777" w:rsidR="0078214A" w:rsidRPr="0078214A" w:rsidRDefault="0078214A" w:rsidP="0078214A">
      <w:pPr>
        <w:pStyle w:val="Heading1"/>
        <w:spacing w:before="0"/>
        <w:rPr>
          <w:u w:val="single"/>
        </w:rPr>
      </w:pPr>
      <w:r w:rsidRPr="0078214A">
        <w:rPr>
          <w:u w:val="single"/>
        </w:rPr>
        <w:t>HOBBIES</w:t>
      </w:r>
    </w:p>
    <w:p w14:paraId="0D0D1B26" w14:textId="77777777" w:rsidR="0078214A" w:rsidRDefault="0078214A" w:rsidP="0078214A">
      <w:r>
        <w:t>Listening Music, Sketching, Digital Illustration, Cooking</w:t>
      </w:r>
    </w:p>
    <w:p w14:paraId="5902C7C8" w14:textId="5AB732C6" w:rsidR="00E00F97" w:rsidRDefault="00E00F97" w:rsidP="00E255D4"/>
    <w:p w14:paraId="4123BE15" w14:textId="77777777" w:rsidR="00E00F97" w:rsidRPr="001B29CF" w:rsidRDefault="00E00F97" w:rsidP="00E255D4"/>
    <w:sectPr w:rsidR="00E00F97" w:rsidRPr="001B29CF" w:rsidSect="00EC3D9F">
      <w:footerReference w:type="default" r:id="rId17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DFA68" w14:textId="77777777" w:rsidR="00D04979" w:rsidRDefault="00D04979">
      <w:pPr>
        <w:spacing w:after="0"/>
      </w:pPr>
      <w:r>
        <w:separator/>
      </w:r>
    </w:p>
  </w:endnote>
  <w:endnote w:type="continuationSeparator" w:id="0">
    <w:p w14:paraId="4857C5FF" w14:textId="77777777" w:rsidR="00D04979" w:rsidRDefault="00D049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65089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F8D5E" w14:textId="77777777" w:rsidR="00D04979" w:rsidRDefault="00D04979">
      <w:pPr>
        <w:spacing w:after="0"/>
      </w:pPr>
      <w:r>
        <w:separator/>
      </w:r>
    </w:p>
  </w:footnote>
  <w:footnote w:type="continuationSeparator" w:id="0">
    <w:p w14:paraId="3833D5DC" w14:textId="77777777" w:rsidR="00D04979" w:rsidRDefault="00D0497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702BF3C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0F25DAF"/>
    <w:multiLevelType w:val="hybridMultilevel"/>
    <w:tmpl w:val="A6547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BB1113"/>
    <w:multiLevelType w:val="hybridMultilevel"/>
    <w:tmpl w:val="5D4A3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4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22332690">
    <w:abstractNumId w:val="9"/>
  </w:num>
  <w:num w:numId="2" w16cid:durableId="1853033984">
    <w:abstractNumId w:val="9"/>
    <w:lvlOverride w:ilvl="0">
      <w:startOverride w:val="1"/>
    </w:lvlOverride>
  </w:num>
  <w:num w:numId="3" w16cid:durableId="181864328">
    <w:abstractNumId w:val="9"/>
    <w:lvlOverride w:ilvl="0">
      <w:startOverride w:val="1"/>
    </w:lvlOverride>
  </w:num>
  <w:num w:numId="4" w16cid:durableId="1141460456">
    <w:abstractNumId w:val="9"/>
    <w:lvlOverride w:ilvl="0">
      <w:startOverride w:val="1"/>
    </w:lvlOverride>
  </w:num>
  <w:num w:numId="5" w16cid:durableId="1453282447">
    <w:abstractNumId w:val="8"/>
  </w:num>
  <w:num w:numId="6" w16cid:durableId="914898874">
    <w:abstractNumId w:val="7"/>
  </w:num>
  <w:num w:numId="7" w16cid:durableId="213733118">
    <w:abstractNumId w:val="6"/>
  </w:num>
  <w:num w:numId="8" w16cid:durableId="1685091395">
    <w:abstractNumId w:val="5"/>
  </w:num>
  <w:num w:numId="9" w16cid:durableId="464394178">
    <w:abstractNumId w:val="4"/>
  </w:num>
  <w:num w:numId="10" w16cid:durableId="1361970710">
    <w:abstractNumId w:val="3"/>
  </w:num>
  <w:num w:numId="11" w16cid:durableId="1289507681">
    <w:abstractNumId w:val="2"/>
  </w:num>
  <w:num w:numId="12" w16cid:durableId="948272175">
    <w:abstractNumId w:val="1"/>
  </w:num>
  <w:num w:numId="13" w16cid:durableId="968129400">
    <w:abstractNumId w:val="0"/>
  </w:num>
  <w:num w:numId="14" w16cid:durableId="2119374247">
    <w:abstractNumId w:val="15"/>
  </w:num>
  <w:num w:numId="15" w16cid:durableId="836844830">
    <w:abstractNumId w:val="20"/>
  </w:num>
  <w:num w:numId="16" w16cid:durableId="138348084">
    <w:abstractNumId w:val="13"/>
  </w:num>
  <w:num w:numId="17" w16cid:durableId="1003245474">
    <w:abstractNumId w:val="19"/>
  </w:num>
  <w:num w:numId="18" w16cid:durableId="423771123">
    <w:abstractNumId w:val="10"/>
  </w:num>
  <w:num w:numId="19" w16cid:durableId="1988589638">
    <w:abstractNumId w:val="25"/>
  </w:num>
  <w:num w:numId="20" w16cid:durableId="1577671720">
    <w:abstractNumId w:val="21"/>
  </w:num>
  <w:num w:numId="21" w16cid:durableId="427240265">
    <w:abstractNumId w:val="11"/>
  </w:num>
  <w:num w:numId="22" w16cid:durableId="388041672">
    <w:abstractNumId w:val="17"/>
  </w:num>
  <w:num w:numId="23" w16cid:durableId="175925374">
    <w:abstractNumId w:val="24"/>
  </w:num>
  <w:num w:numId="24" w16cid:durableId="2099205571">
    <w:abstractNumId w:val="12"/>
  </w:num>
  <w:num w:numId="25" w16cid:durableId="66197454">
    <w:abstractNumId w:val="14"/>
  </w:num>
  <w:num w:numId="26" w16cid:durableId="336227082">
    <w:abstractNumId w:val="23"/>
  </w:num>
  <w:num w:numId="27" w16cid:durableId="139545514">
    <w:abstractNumId w:val="22"/>
  </w:num>
  <w:num w:numId="28" w16cid:durableId="1443456211">
    <w:abstractNumId w:val="16"/>
  </w:num>
  <w:num w:numId="29" w16cid:durableId="171438166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B4B"/>
    <w:rsid w:val="0001582B"/>
    <w:rsid w:val="0007149E"/>
    <w:rsid w:val="00082E6D"/>
    <w:rsid w:val="000A4F59"/>
    <w:rsid w:val="000F6F53"/>
    <w:rsid w:val="00137193"/>
    <w:rsid w:val="00141A4C"/>
    <w:rsid w:val="001B29CF"/>
    <w:rsid w:val="00232312"/>
    <w:rsid w:val="00252883"/>
    <w:rsid w:val="0028220F"/>
    <w:rsid w:val="0029269F"/>
    <w:rsid w:val="002D77E3"/>
    <w:rsid w:val="00356C14"/>
    <w:rsid w:val="00360C19"/>
    <w:rsid w:val="003B7FA6"/>
    <w:rsid w:val="00445342"/>
    <w:rsid w:val="00460E93"/>
    <w:rsid w:val="004D2B4B"/>
    <w:rsid w:val="00544927"/>
    <w:rsid w:val="00545B7A"/>
    <w:rsid w:val="00557E35"/>
    <w:rsid w:val="00584EB7"/>
    <w:rsid w:val="005C4F47"/>
    <w:rsid w:val="00617B26"/>
    <w:rsid w:val="006270A9"/>
    <w:rsid w:val="00675956"/>
    <w:rsid w:val="00676587"/>
    <w:rsid w:val="00681034"/>
    <w:rsid w:val="006A3364"/>
    <w:rsid w:val="006B778B"/>
    <w:rsid w:val="006F7A9E"/>
    <w:rsid w:val="00705944"/>
    <w:rsid w:val="00706247"/>
    <w:rsid w:val="00741202"/>
    <w:rsid w:val="0075155B"/>
    <w:rsid w:val="0078214A"/>
    <w:rsid w:val="00787CAF"/>
    <w:rsid w:val="007C3F4D"/>
    <w:rsid w:val="00816216"/>
    <w:rsid w:val="00834D92"/>
    <w:rsid w:val="0087734B"/>
    <w:rsid w:val="00986CA0"/>
    <w:rsid w:val="009B7B39"/>
    <w:rsid w:val="009C4DED"/>
    <w:rsid w:val="009D5933"/>
    <w:rsid w:val="009F2555"/>
    <w:rsid w:val="00A35217"/>
    <w:rsid w:val="00A931C4"/>
    <w:rsid w:val="00B508C1"/>
    <w:rsid w:val="00B82001"/>
    <w:rsid w:val="00B9624E"/>
    <w:rsid w:val="00BD768D"/>
    <w:rsid w:val="00C61F8E"/>
    <w:rsid w:val="00C74452"/>
    <w:rsid w:val="00D04979"/>
    <w:rsid w:val="00D66BAB"/>
    <w:rsid w:val="00D7548E"/>
    <w:rsid w:val="00D7709B"/>
    <w:rsid w:val="00DA614C"/>
    <w:rsid w:val="00DC36F0"/>
    <w:rsid w:val="00E00F97"/>
    <w:rsid w:val="00E255D4"/>
    <w:rsid w:val="00E63BB6"/>
    <w:rsid w:val="00E83E4B"/>
    <w:rsid w:val="00EC3D9F"/>
    <w:rsid w:val="00ED2268"/>
    <w:rsid w:val="00EE42A8"/>
    <w:rsid w:val="00F31B40"/>
    <w:rsid w:val="00F52D1C"/>
    <w:rsid w:val="00F86AA5"/>
    <w:rsid w:val="00FB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3442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B50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ankit7699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ankit-kumar-7407271b2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drive/folders/19a9-XYvtny2tAYpVH9zn97fNiPnv9voz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nkitkumar19473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auth.geeksforgeeks.org/user/ankitkumar19473/practice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leetcode.com/ankit2354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it\AppData\Roaming\Microsoft\Templates\Restaurant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</Template>
  <TotalTime>0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2022-06-30T15:00:00Z</dcterms:created>
  <dcterms:modified xsi:type="dcterms:W3CDTF">2022-06-30T15:48:00Z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